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CellMar>
          <w:left w:w="0" w:type="dxa"/>
          <w:right w:w="113" w:type="dxa"/>
        </w:tblCellMar>
        <w:tblLook w:val="0000" w:firstRow="0" w:lastRow="0" w:firstColumn="0" w:lastColumn="0" w:noHBand="0" w:noVBand="0"/>
      </w:tblPr>
      <w:tblGrid>
        <w:gridCol w:w="4148"/>
        <w:gridCol w:w="3223"/>
        <w:gridCol w:w="2552"/>
      </w:tblGrid>
      <w:tr w:rsidR="00F97808" w:rsidTr="00FE07EC">
        <w:trPr>
          <w:cantSplit/>
          <w:trHeight w:val="1814"/>
        </w:trPr>
        <w:tc>
          <w:tcPr>
            <w:tcW w:w="4148" w:type="dxa"/>
            <w:tcBorders>
              <w:bottom w:val="nil"/>
            </w:tcBorders>
          </w:tcPr>
          <w:p w:rsidR="00E70AD5" w:rsidRPr="00B24B7E" w:rsidRDefault="00E70AD5" w:rsidP="00D12CFC">
            <w:pPr>
              <w:rPr>
                <w:rStyle w:val="Fett"/>
                <w:b w:val="0"/>
              </w:rPr>
            </w:pPr>
          </w:p>
        </w:tc>
        <w:tc>
          <w:tcPr>
            <w:tcW w:w="3223" w:type="dxa"/>
            <w:tcBorders>
              <w:bottom w:val="nil"/>
            </w:tcBorders>
          </w:tcPr>
          <w:p w:rsidR="00F97808" w:rsidRDefault="00F97808"/>
        </w:tc>
        <w:tc>
          <w:tcPr>
            <w:tcW w:w="2552" w:type="dxa"/>
            <w:tcBorders>
              <w:bottom w:val="nil"/>
            </w:tcBorders>
            <w:vAlign w:val="bottom"/>
          </w:tcPr>
          <w:p w:rsidR="00F97808" w:rsidRPr="003F7F7B" w:rsidRDefault="00F97808" w:rsidP="00917704">
            <w:pPr>
              <w:rPr>
                <w:color w:val="000000"/>
                <w:sz w:val="16"/>
              </w:rPr>
            </w:pPr>
            <w:bookmarkStart w:id="0" w:name="info"/>
            <w:bookmarkEnd w:id="0"/>
          </w:p>
        </w:tc>
      </w:tr>
      <w:tr w:rsidR="00F97808" w:rsidTr="00FE07EC">
        <w:trPr>
          <w:cantSplit/>
          <w:trHeight w:val="477"/>
        </w:trPr>
        <w:tc>
          <w:tcPr>
            <w:tcW w:w="4148" w:type="dxa"/>
            <w:tcBorders>
              <w:bottom w:val="nil"/>
            </w:tcBorders>
          </w:tcPr>
          <w:p w:rsidR="00F97808" w:rsidRDefault="00F97808"/>
        </w:tc>
        <w:tc>
          <w:tcPr>
            <w:tcW w:w="3223" w:type="dxa"/>
            <w:tcBorders>
              <w:bottom w:val="nil"/>
            </w:tcBorders>
          </w:tcPr>
          <w:p w:rsidR="00F97808" w:rsidRDefault="00F97808"/>
        </w:tc>
        <w:bookmarkStart w:id="1" w:name="datum"/>
        <w:bookmarkEnd w:id="1"/>
        <w:tc>
          <w:tcPr>
            <w:tcW w:w="2552" w:type="dxa"/>
            <w:tcBorders>
              <w:bottom w:val="nil"/>
            </w:tcBorders>
            <w:vAlign w:val="bottom"/>
          </w:tcPr>
          <w:p w:rsidR="00F97808" w:rsidRPr="003F7F7B" w:rsidRDefault="00000EA0" w:rsidP="004A5A2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fldChar w:fldCharType="begin"/>
            </w:r>
            <w:r>
              <w:rPr>
                <w:color w:val="000000"/>
                <w:sz w:val="16"/>
                <w:szCs w:val="16"/>
              </w:rPr>
              <w:instrText xml:space="preserve"> TIME \@ "d. MMMM yyyy" </w:instrText>
            </w:r>
            <w:r>
              <w:rPr>
                <w:color w:val="000000"/>
                <w:sz w:val="16"/>
                <w:szCs w:val="16"/>
              </w:rPr>
              <w:fldChar w:fldCharType="separate"/>
            </w:r>
            <w:r w:rsidR="00EA0CCA">
              <w:rPr>
                <w:noProof/>
                <w:color w:val="000000"/>
                <w:sz w:val="16"/>
                <w:szCs w:val="16"/>
              </w:rPr>
              <w:t>2</w:t>
            </w:r>
            <w:r w:rsidR="00EA0CCA">
              <w:rPr>
                <w:noProof/>
                <w:color w:val="000000"/>
                <w:sz w:val="16"/>
                <w:szCs w:val="16"/>
              </w:rPr>
              <w:t>4</w:t>
            </w:r>
            <w:r w:rsidR="00EA0CCA">
              <w:rPr>
                <w:noProof/>
                <w:color w:val="000000"/>
                <w:sz w:val="16"/>
                <w:szCs w:val="16"/>
              </w:rPr>
              <w:t>. Juli 2020</w:t>
            </w:r>
            <w:r>
              <w:rPr>
                <w:color w:val="000000"/>
                <w:sz w:val="16"/>
                <w:szCs w:val="16"/>
              </w:rPr>
              <w:fldChar w:fldCharType="end"/>
            </w:r>
          </w:p>
        </w:tc>
      </w:tr>
    </w:tbl>
    <w:p w:rsidR="00B24B7E" w:rsidRPr="00095073" w:rsidRDefault="0034171F" w:rsidP="00B24B7E">
      <w:pPr>
        <w:rPr>
          <w:b/>
        </w:rPr>
      </w:pPr>
      <w:bookmarkStart w:id="2" w:name="text"/>
      <w:bookmarkEnd w:id="2"/>
      <w:r>
        <w:rPr>
          <w:b/>
        </w:rPr>
        <w:t>Antrag auf</w:t>
      </w:r>
      <w:r w:rsidR="00A316CB">
        <w:rPr>
          <w:b/>
        </w:rPr>
        <w:t xml:space="preserve"> Annahme als Doktorandin </w:t>
      </w:r>
    </w:p>
    <w:p w:rsidR="00B24B7E" w:rsidRDefault="00B24B7E" w:rsidP="00B24B7E"/>
    <w:p w:rsidR="00E70AD5" w:rsidRDefault="00E70AD5" w:rsidP="00B24B7E"/>
    <w:p w:rsidR="00A316CB" w:rsidRDefault="00A316CB" w:rsidP="00A316CB">
      <w:pPr>
        <w:tabs>
          <w:tab w:val="left" w:pos="2835"/>
        </w:tabs>
      </w:pPr>
      <w:r>
        <w:t xml:space="preserve">Sehr geehrte Dekanin Prof. Dr. </w:t>
      </w:r>
      <w:proofErr w:type="spellStart"/>
      <w:r w:rsidR="00A55365" w:rsidRPr="00A55365">
        <w:t>Latzko</w:t>
      </w:r>
      <w:proofErr w:type="spellEnd"/>
      <w:r>
        <w:t>, sehr geehrte Damen und Herren des Promotionsausschusses,</w:t>
      </w: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  <w:jc w:val="both"/>
      </w:pPr>
      <w:r>
        <w:t xml:space="preserve">mit diesem Schreiben und der Einreichung der erforderlichen Dokumente bitte ich darum, in die Doktorand*innenliste der Erziehungswissenschaftlichen Fakultät der Universität Leipzig aufgenommen zu werden. </w:t>
      </w:r>
      <w:r w:rsidR="00CB7FD2" w:rsidRPr="00CB7FD2">
        <w:t xml:space="preserve">Das Dissertationsprojekt wird im Rahmen der Professur für Empirische Schul- und Unterrichtsforschung des bildungswissenschaftlichen Instituts der Universität Leipzig realisiert, welche Lehr- und Lernprozesse hinsichtlich unterschiedlicher Aspekte </w:t>
      </w:r>
      <w:r w:rsidR="00CB7FD2">
        <w:t xml:space="preserve">wie Klassenmanagement </w:t>
      </w:r>
      <w:r w:rsidR="00CB7FD2" w:rsidRPr="00CB7FD2">
        <w:t>untersucht.</w:t>
      </w: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  <w:jc w:val="both"/>
      </w:pPr>
      <w:r>
        <w:t>Für weitere Rückfragen stehe ich Ihnen selbstverständlich gerne zur Verfügung.</w:t>
      </w: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  <w:r>
        <w:t>Anbei finden Sie folgende Dokumente:</w:t>
      </w:r>
    </w:p>
    <w:p w:rsidR="00A316CB" w:rsidRDefault="00A316CB" w:rsidP="00A316CB">
      <w:pPr>
        <w:pStyle w:val="Listenabsatz"/>
        <w:numPr>
          <w:ilvl w:val="0"/>
          <w:numId w:val="3"/>
        </w:numPr>
        <w:tabs>
          <w:tab w:val="left" w:pos="2835"/>
        </w:tabs>
        <w:ind w:left="641" w:hanging="284"/>
        <w:jc w:val="both"/>
      </w:pPr>
      <w:r>
        <w:t>Exposé zum Dissertationsvorhaben</w:t>
      </w:r>
    </w:p>
    <w:p w:rsidR="00A316CB" w:rsidRDefault="00A316CB" w:rsidP="00A316CB">
      <w:pPr>
        <w:pStyle w:val="Listenabsatz"/>
        <w:numPr>
          <w:ilvl w:val="0"/>
          <w:numId w:val="3"/>
        </w:numPr>
        <w:tabs>
          <w:tab w:val="left" w:pos="2835"/>
        </w:tabs>
        <w:ind w:left="641" w:hanging="284"/>
        <w:jc w:val="both"/>
      </w:pPr>
      <w:r>
        <w:t>Gutachterliche Stellungnahme von Prof. Dr. Anne Deiglmayr</w:t>
      </w:r>
    </w:p>
    <w:p w:rsidR="00A316CB" w:rsidRDefault="00CB7FD2" w:rsidP="00A316CB">
      <w:pPr>
        <w:pStyle w:val="Listenabsatz"/>
        <w:numPr>
          <w:ilvl w:val="0"/>
          <w:numId w:val="3"/>
        </w:numPr>
        <w:tabs>
          <w:tab w:val="left" w:pos="2835"/>
        </w:tabs>
        <w:ind w:left="641" w:hanging="284"/>
        <w:jc w:val="both"/>
      </w:pPr>
      <w:r>
        <w:t xml:space="preserve">Darstellung des </w:t>
      </w:r>
      <w:r w:rsidR="00A316CB">
        <w:t>Lebenslauf</w:t>
      </w:r>
      <w:r>
        <w:t>s und des wissenschaftlichen Werdegangs</w:t>
      </w:r>
    </w:p>
    <w:p w:rsidR="00A316CB" w:rsidRDefault="00A316CB" w:rsidP="00A316CB">
      <w:pPr>
        <w:pStyle w:val="Listenabsatz"/>
        <w:numPr>
          <w:ilvl w:val="0"/>
          <w:numId w:val="3"/>
        </w:numPr>
        <w:tabs>
          <w:tab w:val="left" w:pos="2835"/>
        </w:tabs>
        <w:ind w:left="641" w:hanging="284"/>
        <w:jc w:val="both"/>
      </w:pPr>
      <w:r>
        <w:t>Nachweise bereits erfüllter Zulassungsvoraussetzungen gemäß §3:</w:t>
      </w:r>
    </w:p>
    <w:p w:rsidR="00A316CB" w:rsidRDefault="00A316CB" w:rsidP="00CB7FD2">
      <w:pPr>
        <w:pStyle w:val="Listenabsatz"/>
        <w:numPr>
          <w:ilvl w:val="1"/>
          <w:numId w:val="3"/>
        </w:numPr>
        <w:tabs>
          <w:tab w:val="left" w:pos="2835"/>
        </w:tabs>
        <w:ind w:left="924" w:hanging="357"/>
        <w:jc w:val="both"/>
      </w:pPr>
      <w:r>
        <w:t>Kopie der Hochschulzugangsberechtigung und (beglaubigte) Kopie des Zeugnisses des universitären Bildungsabschlusses (1. Staatsexamen);</w:t>
      </w:r>
    </w:p>
    <w:p w:rsidR="00A316CB" w:rsidRDefault="00A316CB" w:rsidP="00CB7FD2">
      <w:pPr>
        <w:pStyle w:val="Listenabsatz"/>
        <w:numPr>
          <w:ilvl w:val="1"/>
          <w:numId w:val="3"/>
        </w:numPr>
        <w:tabs>
          <w:tab w:val="left" w:pos="2835"/>
        </w:tabs>
        <w:ind w:left="924" w:hanging="357"/>
        <w:jc w:val="both"/>
      </w:pPr>
      <w:r>
        <w:t xml:space="preserve">Nachweis über Fremdsprachenkenntnisse in mindestens </w:t>
      </w:r>
      <w:r w:rsidR="00EA0CCA">
        <w:t>zwei</w:t>
      </w:r>
      <w:r>
        <w:t xml:space="preserve"> modernen Fremdsprachen</w:t>
      </w:r>
      <w:r w:rsidR="00EA0CCA">
        <w:t xml:space="preserve"> (in Form der Hochschulzugangsberechtigung)</w:t>
      </w:r>
      <w:r>
        <w:t>;</w:t>
      </w:r>
    </w:p>
    <w:p w:rsidR="00A316CB" w:rsidRDefault="00A316CB" w:rsidP="00CB7FD2">
      <w:pPr>
        <w:pStyle w:val="Listenabsatz"/>
        <w:numPr>
          <w:ilvl w:val="1"/>
          <w:numId w:val="3"/>
        </w:numPr>
        <w:tabs>
          <w:tab w:val="left" w:pos="2835"/>
        </w:tabs>
        <w:ind w:left="924" w:hanging="357"/>
        <w:jc w:val="both"/>
      </w:pPr>
      <w:r>
        <w:t>Erklärung zur Anerkennung der Promotionsordnung,</w:t>
      </w:r>
      <w:bookmarkStart w:id="3" w:name="_GoBack"/>
      <w:bookmarkEnd w:id="3"/>
    </w:p>
    <w:p w:rsidR="00A316CB" w:rsidRDefault="00A316CB" w:rsidP="00CB7FD2">
      <w:pPr>
        <w:pStyle w:val="Listenabsatz"/>
        <w:numPr>
          <w:ilvl w:val="1"/>
          <w:numId w:val="3"/>
        </w:numPr>
        <w:tabs>
          <w:tab w:val="left" w:pos="2835"/>
        </w:tabs>
        <w:ind w:left="924" w:hanging="357"/>
        <w:jc w:val="both"/>
      </w:pPr>
      <w:r>
        <w:t>Erklärung über evtl. zurückliegende erfolglose Promotionsverfahren</w:t>
      </w: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  <w:r>
        <w:t>Mit freundlichen Grüßen</w:t>
      </w: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  <w:jc w:val="both"/>
      </w:pP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</w:pPr>
    </w:p>
    <w:p w:rsidR="00A316CB" w:rsidRDefault="00A316CB" w:rsidP="00A316CB">
      <w:pPr>
        <w:tabs>
          <w:tab w:val="left" w:pos="2835"/>
        </w:tabs>
      </w:pPr>
    </w:p>
    <w:p w:rsidR="0063344F" w:rsidRDefault="00A316CB" w:rsidP="00A316CB">
      <w:pPr>
        <w:tabs>
          <w:tab w:val="left" w:pos="2835"/>
        </w:tabs>
      </w:pPr>
      <w:r>
        <w:t>Mandy Klatt</w:t>
      </w:r>
    </w:p>
    <w:p w:rsidR="0063344F" w:rsidRDefault="0063344F" w:rsidP="00B27958">
      <w:pPr>
        <w:tabs>
          <w:tab w:val="left" w:pos="2835"/>
        </w:tabs>
      </w:pPr>
    </w:p>
    <w:p w:rsidR="0063344F" w:rsidRPr="0063344F" w:rsidRDefault="0063344F" w:rsidP="00B27958">
      <w:pPr>
        <w:tabs>
          <w:tab w:val="left" w:pos="2835"/>
        </w:tabs>
        <w:sectPr w:rsidR="0063344F" w:rsidRPr="0063344F" w:rsidSect="0063344F">
          <w:footerReference w:type="default" r:id="rId8"/>
          <w:headerReference w:type="first" r:id="rId9"/>
          <w:footerReference w:type="first" r:id="rId10"/>
          <w:pgSz w:w="11906" w:h="16838" w:code="9"/>
          <w:pgMar w:top="930" w:right="3401" w:bottom="907" w:left="1418" w:header="907" w:footer="659" w:gutter="0"/>
          <w:cols w:space="708"/>
          <w:titlePg/>
          <w:docGrid w:linePitch="360"/>
        </w:sectPr>
      </w:pPr>
    </w:p>
    <w:p w:rsidR="00A55787" w:rsidRPr="00B27958" w:rsidRDefault="00A55787" w:rsidP="00B90CC4">
      <w:pPr>
        <w:tabs>
          <w:tab w:val="left" w:pos="2835"/>
        </w:tabs>
      </w:pPr>
    </w:p>
    <w:sectPr w:rsidR="00A55787" w:rsidRPr="00B27958" w:rsidSect="0063344F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type w:val="continuous"/>
      <w:pgSz w:w="11906" w:h="16838" w:code="9"/>
      <w:pgMar w:top="930" w:right="1701" w:bottom="907" w:left="1418" w:header="907" w:footer="6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85B" w:rsidRDefault="00A5385B">
      <w:r>
        <w:separator/>
      </w:r>
    </w:p>
  </w:endnote>
  <w:endnote w:type="continuationSeparator" w:id="0">
    <w:p w:rsidR="00A5385B" w:rsidRDefault="00A53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charset w:val="00"/>
    <w:family w:val="auto"/>
    <w:pitch w:val="variable"/>
    <w:sig w:usb0="80000067" w:usb1="00000000" w:usb2="00000000" w:usb3="00000000" w:csb0="000001FB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C91" w:rsidRDefault="0063344F">
    <w:pPr>
      <w:pStyle w:val="Fu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>
              <wp:simplePos x="0" y="0"/>
              <wp:positionH relativeFrom="column">
                <wp:posOffset>4957445</wp:posOffset>
              </wp:positionH>
              <wp:positionV relativeFrom="paragraph">
                <wp:posOffset>-673735</wp:posOffset>
              </wp:positionV>
              <wp:extent cx="980440" cy="1140460"/>
              <wp:effectExtent l="4445" t="2540" r="0" b="0"/>
              <wp:wrapNone/>
              <wp:docPr id="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0440" cy="1140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2589" w:rsidRPr="00AE2589" w:rsidRDefault="00AE2589" w:rsidP="00AE2589">
                          <w:pPr>
                            <w:ind w:left="6521"/>
                            <w:rPr>
                              <w:rFonts w:cs="Futura Condensed"/>
                              <w:b/>
                              <w:color w:val="A6A6A6"/>
                              <w:sz w:val="16"/>
                              <w:szCs w:val="16"/>
                            </w:rPr>
                          </w:pP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instrText>PAGE  \* Arabic  \* MERGEFORMAT</w:instrText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24B7E">
                            <w:rPr>
                              <w:rFonts w:cs="Futura Condensed"/>
                              <w:b/>
                              <w:bCs/>
                              <w:noProof/>
                              <w:color w:val="A6A6A6"/>
                              <w:sz w:val="16"/>
                              <w:szCs w:val="16"/>
                            </w:rPr>
                            <w:t>2</w:t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end"/>
                          </w:r>
                          <w:r w:rsidRPr="00AE2589">
                            <w:rPr>
                              <w:rFonts w:cs="Futura Condensed"/>
                              <w:b/>
                              <w:color w:val="A6A6A6"/>
                              <w:sz w:val="16"/>
                              <w:szCs w:val="16"/>
                            </w:rPr>
                            <w:t xml:space="preserve"> / </w:t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instrText>NUMPAGES  \* Arabic  \* MERGEFORMAT</w:instrText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70AD5">
                            <w:rPr>
                              <w:rFonts w:cs="Futura Condensed"/>
                              <w:b/>
                              <w:bCs/>
                              <w:noProof/>
                              <w:color w:val="A6A6A6"/>
                              <w:sz w:val="16"/>
                              <w:szCs w:val="16"/>
                            </w:rPr>
                            <w:t>1</w:t>
                          </w:r>
                          <w:r w:rsidRPr="00AE2589">
                            <w:rPr>
                              <w:rFonts w:cs="Futura Condensed"/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AE2589" w:rsidRPr="00AE2589" w:rsidRDefault="00AE2589" w:rsidP="00AE2589">
                          <w:pPr>
                            <w:rPr>
                              <w:b/>
                              <w:color w:val="A6A6A6"/>
                              <w:sz w:val="16"/>
                              <w:szCs w:val="16"/>
                            </w:rPr>
                          </w:pP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instrText>PAGE  \* Arabic  \* MERGEFORMAT</w:instrText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24B7E">
                            <w:rPr>
                              <w:b/>
                              <w:bCs/>
                              <w:noProof/>
                              <w:color w:val="A6A6A6"/>
                              <w:sz w:val="16"/>
                              <w:szCs w:val="16"/>
                            </w:rPr>
                            <w:t>2</w:t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end"/>
                          </w:r>
                          <w:r w:rsidRPr="00AE2589">
                            <w:rPr>
                              <w:b/>
                              <w:color w:val="A6A6A6"/>
                              <w:sz w:val="16"/>
                              <w:szCs w:val="16"/>
                            </w:rPr>
                            <w:t xml:space="preserve"> / </w:t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instrText>NUMPAGES  \* Arabic  \* MERGEFORMAT</w:instrText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70AD5">
                            <w:rPr>
                              <w:b/>
                              <w:bCs/>
                              <w:noProof/>
                              <w:color w:val="A6A6A6"/>
                              <w:sz w:val="16"/>
                              <w:szCs w:val="16"/>
                            </w:rPr>
                            <w:t>1</w:t>
                          </w:r>
                          <w:r w:rsidRPr="00AE2589">
                            <w:rPr>
                              <w:b/>
                              <w:bCs/>
                              <w:color w:val="A6A6A6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0.35pt;margin-top:-53.05pt;width:77.2pt;height:89.8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" stroked="f">
              <v:textbox inset="0,0,0,0">
                <w:txbxContent>
                  <w:p w:rsidR="00AE2589" w:rsidRPr="00AE2589" w:rsidRDefault="00AE2589" w:rsidP="00AE2589">
                    <w:pPr>
                      <w:ind w:left="6521"/>
                      <w:rPr>
                        <w:rFonts w:cs="Futura Condensed"/>
                        <w:b/>
                        <w:color w:val="A6A6A6"/>
                        <w:sz w:val="16"/>
                        <w:szCs w:val="16"/>
                      </w:rPr>
                    </w:pP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begin"/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instrText>PAGE  \* Arabic  \* MERGEFORMAT</w:instrText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separate"/>
                    </w:r>
                    <w:r w:rsidR="00B24B7E">
                      <w:rPr>
                        <w:rFonts w:cs="Futura Condensed"/>
                        <w:b/>
                        <w:bCs/>
                        <w:noProof/>
                        <w:color w:val="A6A6A6"/>
                        <w:sz w:val="16"/>
                        <w:szCs w:val="16"/>
                      </w:rPr>
                      <w:t>2</w:t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end"/>
                    </w:r>
                    <w:r w:rsidRPr="00AE2589">
                      <w:rPr>
                        <w:rFonts w:cs="Futura Condensed"/>
                        <w:b/>
                        <w:color w:val="A6A6A6"/>
                        <w:sz w:val="16"/>
                        <w:szCs w:val="16"/>
                      </w:rPr>
                      <w:t xml:space="preserve"> / </w:t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begin"/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instrText>NUMPAGES  \* Arabic  \* MERGEFORMAT</w:instrText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separate"/>
                    </w:r>
                    <w:r w:rsidR="00E70AD5">
                      <w:rPr>
                        <w:rFonts w:cs="Futura Condensed"/>
                        <w:b/>
                        <w:bCs/>
                        <w:noProof/>
                        <w:color w:val="A6A6A6"/>
                        <w:sz w:val="16"/>
                        <w:szCs w:val="16"/>
                      </w:rPr>
                      <w:t>1</w:t>
                    </w:r>
                    <w:r w:rsidRPr="00AE2589">
                      <w:rPr>
                        <w:rFonts w:cs="Futura Condensed"/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end"/>
                    </w:r>
                  </w:p>
                  <w:p w:rsidR="00AE2589" w:rsidRPr="00AE2589" w:rsidRDefault="00AE2589" w:rsidP="00AE2589">
                    <w:pPr>
                      <w:rPr>
                        <w:b/>
                        <w:color w:val="A6A6A6"/>
                        <w:sz w:val="16"/>
                        <w:szCs w:val="16"/>
                      </w:rPr>
                    </w:pP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begin"/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instrText>PAGE  \* Arabic  \* MERGEFORMAT</w:instrText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separate"/>
                    </w:r>
                    <w:r w:rsidR="00B24B7E">
                      <w:rPr>
                        <w:b/>
                        <w:bCs/>
                        <w:noProof/>
                        <w:color w:val="A6A6A6"/>
                        <w:sz w:val="16"/>
                        <w:szCs w:val="16"/>
                      </w:rPr>
                      <w:t>2</w:t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end"/>
                    </w:r>
                    <w:r w:rsidRPr="00AE2589">
                      <w:rPr>
                        <w:b/>
                        <w:color w:val="A6A6A6"/>
                        <w:sz w:val="16"/>
                        <w:szCs w:val="16"/>
                      </w:rPr>
                      <w:t xml:space="preserve"> / </w:t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begin"/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instrText>NUMPAGES  \* Arabic  \* MERGEFORMAT</w:instrText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separate"/>
                    </w:r>
                    <w:r w:rsidR="00E70AD5">
                      <w:rPr>
                        <w:b/>
                        <w:bCs/>
                        <w:noProof/>
                        <w:color w:val="A6A6A6"/>
                        <w:sz w:val="16"/>
                        <w:szCs w:val="16"/>
                      </w:rPr>
                      <w:t>1</w:t>
                    </w:r>
                    <w:r w:rsidRPr="00AE2589">
                      <w:rPr>
                        <w:b/>
                        <w:bCs/>
                        <w:color w:val="A6A6A6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7808" w:rsidRPr="00AE2589" w:rsidRDefault="0063344F" w:rsidP="00AE2589">
    <w:pPr>
      <w:pStyle w:val="Fu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4681220</wp:posOffset>
              </wp:positionH>
              <wp:positionV relativeFrom="paragraph">
                <wp:posOffset>-60325</wp:posOffset>
              </wp:positionV>
              <wp:extent cx="1610360" cy="200660"/>
              <wp:effectExtent l="4445" t="0" r="4445" b="2540"/>
              <wp:wrapNone/>
              <wp:docPr id="3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360" cy="2006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2589" w:rsidRPr="00B14A55" w:rsidRDefault="00AE2589" w:rsidP="00BC7F33">
                          <w:pPr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</w:pP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0C03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1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14A55"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  <w:t>/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0C03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1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68.6pt;margin-top:-4.75pt;width:126.8pt;height:15.8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" stroked="f">
              <v:textbox inset="0,0,0,0">
                <w:txbxContent>
                  <w:p w:rsidR="00AE2589" w:rsidRPr="00B14A55" w:rsidRDefault="00AE2589" w:rsidP="00BC7F33">
                    <w:pPr>
                      <w:rPr>
                        <w:b/>
                        <w:color w:val="A6A6A6"/>
                        <w:sz w:val="18"/>
                        <w:szCs w:val="18"/>
                      </w:rPr>
                    </w:pP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PAGE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550C03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1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  <w:r w:rsidRPr="00B14A55">
                      <w:rPr>
                        <w:b/>
                        <w:color w:val="A6A6A6"/>
                        <w:sz w:val="18"/>
                        <w:szCs w:val="18"/>
                      </w:rPr>
                      <w:t>/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NUMPAGES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550C03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1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D6" w:rsidRDefault="00EE17D6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D6" w:rsidRDefault="0063344F">
    <w:pPr>
      <w:pStyle w:val="Fu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>
              <wp:simplePos x="0" y="0"/>
              <wp:positionH relativeFrom="column">
                <wp:posOffset>5569585</wp:posOffset>
              </wp:positionH>
              <wp:positionV relativeFrom="paragraph">
                <wp:posOffset>-77470</wp:posOffset>
              </wp:positionV>
              <wp:extent cx="1065530" cy="200660"/>
              <wp:effectExtent l="0" t="0" r="3810" b="635"/>
              <wp:wrapNone/>
              <wp:docPr id="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5530" cy="2006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7F9C" w:rsidRPr="00B14A55" w:rsidRDefault="00767F9C" w:rsidP="00767F9C">
                          <w:pPr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</w:pP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5787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2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14A55"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  <w:t>/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0AD5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1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38.55pt;margin-top:-6.1pt;width:83.9pt;height:15.8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" stroked="f">
              <v:textbox inset="0,0,0,0">
                <w:txbxContent>
                  <w:p w:rsidR="00767F9C" w:rsidRPr="00B14A55" w:rsidRDefault="00767F9C" w:rsidP="00767F9C">
                    <w:pPr>
                      <w:rPr>
                        <w:b/>
                        <w:color w:val="A6A6A6"/>
                        <w:sz w:val="18"/>
                        <w:szCs w:val="18"/>
                      </w:rPr>
                    </w:pP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PAGE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A55787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2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  <w:r w:rsidRPr="00B14A55">
                      <w:rPr>
                        <w:b/>
                        <w:color w:val="A6A6A6"/>
                        <w:sz w:val="18"/>
                        <w:szCs w:val="18"/>
                      </w:rPr>
                      <w:t>/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NUMPAGES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E70AD5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1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1A4" w:rsidRPr="00AE2589" w:rsidRDefault="0063344F" w:rsidP="00AE2589">
    <w:pPr>
      <w:pStyle w:val="Fu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5576570</wp:posOffset>
              </wp:positionH>
              <wp:positionV relativeFrom="paragraph">
                <wp:posOffset>-60325</wp:posOffset>
              </wp:positionV>
              <wp:extent cx="715010" cy="267335"/>
              <wp:effectExtent l="4445" t="0" r="4445" b="2540"/>
              <wp:wrapNone/>
              <wp:docPr id="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010" cy="2673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1A4" w:rsidRPr="00B14A55" w:rsidRDefault="001871A4" w:rsidP="00BC7F33">
                          <w:pPr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</w:pP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17D6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2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14A55">
                            <w:rPr>
                              <w:b/>
                              <w:color w:val="A6A6A6"/>
                              <w:sz w:val="18"/>
                              <w:szCs w:val="18"/>
                            </w:rPr>
                            <w:t>/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0AD5">
                            <w:rPr>
                              <w:b/>
                              <w:bCs/>
                              <w:noProof/>
                              <w:color w:val="A6A6A6"/>
                              <w:sz w:val="18"/>
                              <w:szCs w:val="18"/>
                            </w:rPr>
                            <w:t>1</w:t>
                          </w:r>
                          <w:r w:rsidRPr="00B14A55">
                            <w:rPr>
                              <w:b/>
                              <w:bCs/>
                              <w:color w:val="A6A6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39.1pt;margin-top:-4.75pt;width:56.3pt;height:21.0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" stroked="f">
              <v:textbox inset="0,0,0,0">
                <w:txbxContent>
                  <w:p w:rsidR="001871A4" w:rsidRPr="00B14A55" w:rsidRDefault="001871A4" w:rsidP="00BC7F33">
                    <w:pPr>
                      <w:rPr>
                        <w:b/>
                        <w:color w:val="A6A6A6"/>
                        <w:sz w:val="18"/>
                        <w:szCs w:val="18"/>
                      </w:rPr>
                    </w:pP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PAGE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EE17D6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2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  <w:r w:rsidRPr="00B14A55">
                      <w:rPr>
                        <w:b/>
                        <w:color w:val="A6A6A6"/>
                        <w:sz w:val="18"/>
                        <w:szCs w:val="18"/>
                      </w:rPr>
                      <w:t>/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begin"/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instrText>NUMPAGES  \* Arabic  \* MERGEFORMAT</w:instrTex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separate"/>
                    </w:r>
                    <w:r w:rsidR="00E70AD5">
                      <w:rPr>
                        <w:b/>
                        <w:bCs/>
                        <w:noProof/>
                        <w:color w:val="A6A6A6"/>
                        <w:sz w:val="18"/>
                        <w:szCs w:val="18"/>
                      </w:rPr>
                      <w:t>1</w:t>
                    </w:r>
                    <w:r w:rsidRPr="00B14A55">
                      <w:rPr>
                        <w:b/>
                        <w:bCs/>
                        <w:color w:val="A6A6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85B" w:rsidRDefault="00A5385B">
      <w:r>
        <w:separator/>
      </w:r>
    </w:p>
  </w:footnote>
  <w:footnote w:type="continuationSeparator" w:id="0">
    <w:p w:rsidR="00A5385B" w:rsidRDefault="00A53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7" w:type="dxa"/>
      <w:tblInd w:w="-28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95"/>
      <w:gridCol w:w="3260"/>
      <w:gridCol w:w="2552"/>
    </w:tblGrid>
    <w:tr w:rsidR="00D7393C" w:rsidTr="00B85885">
      <w:trPr>
        <w:cantSplit/>
        <w:trHeight w:val="285"/>
      </w:trPr>
      <w:tc>
        <w:tcPr>
          <w:tcW w:w="7655" w:type="dxa"/>
          <w:gridSpan w:val="2"/>
          <w:vMerge w:val="restart"/>
        </w:tcPr>
        <w:p w:rsidR="00D7393C" w:rsidRDefault="0063344F" w:rsidP="001E61A5">
          <w:pPr>
            <w:pStyle w:val="Kopfzeile"/>
          </w:pPr>
          <w:r>
            <w:rPr>
              <w:noProof/>
            </w:rPr>
            <w:drawing>
              <wp:inline distT="0" distB="0" distL="0" distR="0">
                <wp:extent cx="3261360" cy="1009650"/>
                <wp:effectExtent l="0" t="0" r="0" b="0"/>
                <wp:docPr id="2284" name="Bild 2284" descr="UniLeipzig_Logo_Web_RGB_@2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84" descr="UniLeipzig_Logo_Web_RGB_@2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28" t="17407" b="1753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6136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2" w:type="dxa"/>
        </w:tcPr>
        <w:p w:rsidR="00D7393C" w:rsidRDefault="00D7393C" w:rsidP="0063344F">
          <w:pPr>
            <w:pStyle w:val="Kopfzeile"/>
            <w:ind w:firstLine="708"/>
          </w:pPr>
        </w:p>
      </w:tc>
    </w:tr>
    <w:tr w:rsidR="00D7393C" w:rsidTr="00B85885">
      <w:trPr>
        <w:cantSplit/>
        <w:trHeight w:val="1438"/>
      </w:trPr>
      <w:tc>
        <w:tcPr>
          <w:tcW w:w="7655" w:type="dxa"/>
          <w:gridSpan w:val="2"/>
          <w:vMerge/>
        </w:tcPr>
        <w:p w:rsidR="00D7393C" w:rsidRDefault="00D7393C" w:rsidP="001E61A5">
          <w:pPr>
            <w:pStyle w:val="Kopfzeile"/>
          </w:pPr>
        </w:p>
      </w:tc>
      <w:tc>
        <w:tcPr>
          <w:tcW w:w="2552" w:type="dxa"/>
        </w:tcPr>
        <w:p w:rsidR="002E65A4" w:rsidRPr="00EB4B2D" w:rsidRDefault="002E65A4" w:rsidP="002E65A4">
          <w:pPr>
            <w:tabs>
              <w:tab w:val="left" w:pos="4593"/>
              <w:tab w:val="right" w:pos="9072"/>
            </w:tabs>
          </w:pPr>
          <w:r w:rsidRPr="00EB4B2D">
            <w:t xml:space="preserve">Erziehungswissenschaftliche Fakultät </w:t>
          </w:r>
        </w:p>
        <w:p w:rsidR="002E65A4" w:rsidRDefault="00E70AD5" w:rsidP="002E65A4">
          <w:pPr>
            <w:tabs>
              <w:tab w:val="left" w:pos="4593"/>
              <w:tab w:val="right" w:pos="9072"/>
            </w:tabs>
            <w:rPr>
              <w:b/>
            </w:rPr>
          </w:pPr>
          <w:r>
            <w:rPr>
              <w:b/>
            </w:rPr>
            <w:t>Empirische Schul- und Unterrichtsforschung</w:t>
          </w:r>
        </w:p>
        <w:p w:rsidR="00716139" w:rsidRPr="00716139" w:rsidRDefault="00E66B1A" w:rsidP="002E65A4">
          <w:pPr>
            <w:tabs>
              <w:tab w:val="left" w:pos="4593"/>
              <w:tab w:val="right" w:pos="9072"/>
            </w:tabs>
          </w:pPr>
          <w:r>
            <w:t>Mandy Klatt</w:t>
          </w:r>
        </w:p>
        <w:p w:rsidR="00767F9C" w:rsidRPr="00EB4B2D" w:rsidRDefault="00767F9C" w:rsidP="00767F9C">
          <w:pPr>
            <w:pStyle w:val="Einrichtung1"/>
            <w:tabs>
              <w:tab w:val="left" w:pos="624"/>
            </w:tabs>
            <w:spacing w:line="276" w:lineRule="auto"/>
            <w:ind w:left="0"/>
            <w:rPr>
              <w:sz w:val="20"/>
              <w:szCs w:val="20"/>
            </w:rPr>
          </w:pPr>
        </w:p>
      </w:tc>
    </w:tr>
    <w:tr w:rsidR="005A6E3C" w:rsidTr="005A6E3C">
      <w:trPr>
        <w:trHeight w:hRule="exact" w:val="874"/>
      </w:trPr>
      <w:tc>
        <w:tcPr>
          <w:tcW w:w="4395" w:type="dxa"/>
          <w:vAlign w:val="bottom"/>
        </w:tcPr>
        <w:p w:rsidR="005A6E3C" w:rsidRPr="003F7F7B" w:rsidRDefault="00917704" w:rsidP="00E70AD5">
          <w:pPr>
            <w:pStyle w:val="Kopfzeile"/>
            <w:ind w:left="283"/>
          </w:pPr>
          <w:r w:rsidRPr="00917704">
            <w:t xml:space="preserve">Universität Leipzig, </w:t>
          </w:r>
          <w:r w:rsidR="00B24B7E">
            <w:t xml:space="preserve">Erz.-wiss. Fakultät, </w:t>
          </w:r>
          <w:r w:rsidR="00E70AD5">
            <w:t>Dittrichring 5-7</w:t>
          </w:r>
          <w:r w:rsidRPr="00917704">
            <w:t>, 04109 Leipzig</w:t>
          </w:r>
        </w:p>
      </w:tc>
      <w:tc>
        <w:tcPr>
          <w:tcW w:w="3260" w:type="dxa"/>
          <w:vAlign w:val="bottom"/>
        </w:tcPr>
        <w:p w:rsidR="005A6E3C" w:rsidRPr="003F7F7B" w:rsidRDefault="005A6E3C" w:rsidP="00F95C8A">
          <w:pPr>
            <w:pStyle w:val="Kopfzeile"/>
            <w:ind w:left="283"/>
          </w:pPr>
        </w:p>
      </w:tc>
      <w:tc>
        <w:tcPr>
          <w:tcW w:w="2552" w:type="dxa"/>
          <w:vAlign w:val="bottom"/>
        </w:tcPr>
        <w:p w:rsidR="005A6E3C" w:rsidRPr="003F7F7B" w:rsidRDefault="005A6E3C" w:rsidP="00D853A1">
          <w:pPr>
            <w:pStyle w:val="Kopfzeile"/>
            <w:ind w:left="283"/>
          </w:pPr>
        </w:p>
      </w:tc>
    </w:tr>
  </w:tbl>
  <w:p w:rsidR="00F97808" w:rsidRDefault="0063344F">
    <w:pPr>
      <w:pStyle w:val="Kopfzeile"/>
      <w:rPr>
        <w:sz w:val="8"/>
        <w:szCs w:val="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>
              <wp:simplePos x="0" y="0"/>
              <wp:positionH relativeFrom="column">
                <wp:posOffset>4673600</wp:posOffset>
              </wp:positionH>
              <wp:positionV relativeFrom="paragraph">
                <wp:posOffset>2164080</wp:posOffset>
              </wp:positionV>
              <wp:extent cx="1617980" cy="5452110"/>
              <wp:effectExtent l="0" t="1905" r="4445" b="3810"/>
              <wp:wrapSquare wrapText="bothSides"/>
              <wp:docPr id="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7980" cy="545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43F9" w:rsidRPr="005806DC" w:rsidRDefault="003F7F7B" w:rsidP="00917704">
                          <w:pPr>
                            <w:spacing w:beforeLines="51" w:before="122" w:line="314" w:lineRule="auto"/>
                            <w:rPr>
                              <w:b/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</w:pPr>
                          <w:r w:rsidRPr="005806DC">
                            <w:rPr>
                              <w:b/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  <w:t>Universität Leipzig</w:t>
                          </w:r>
                        </w:p>
                        <w:p w:rsidR="00917704" w:rsidRPr="00917704" w:rsidRDefault="00917704" w:rsidP="00917704">
                          <w:pPr>
                            <w:widowControl w:val="0"/>
                            <w:autoSpaceDE w:val="0"/>
                            <w:autoSpaceDN w:val="0"/>
                            <w:spacing w:beforeLines="51" w:before="122" w:line="314" w:lineRule="auto"/>
                            <w:rPr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</w:pPr>
                          <w:r w:rsidRPr="00917704">
                            <w:rPr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  <w:t>Erziehungswissenschaftliche Fakultät</w:t>
                          </w:r>
                        </w:p>
                        <w:p w:rsidR="00917704" w:rsidRPr="00917704" w:rsidRDefault="00E70AD5" w:rsidP="00917704">
                          <w:pPr>
                            <w:widowControl w:val="0"/>
                            <w:autoSpaceDE w:val="0"/>
                            <w:autoSpaceDN w:val="0"/>
                            <w:spacing w:beforeLines="51" w:before="122" w:line="314" w:lineRule="auto"/>
                            <w:rPr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</w:pPr>
                          <w:r>
                            <w:rPr>
                              <w:color w:val="262A31"/>
                              <w:sz w:val="16"/>
                              <w:szCs w:val="16"/>
                              <w:lang w:eastAsia="en-US"/>
                            </w:rPr>
                            <w:t>Empirische Schul- und Unterrichtsforschung</w:t>
                          </w:r>
                        </w:p>
                        <w:p w:rsidR="00917704" w:rsidRPr="00E66B1A" w:rsidRDefault="00E70AD5" w:rsidP="00917704">
                          <w:pPr>
                            <w:widowControl w:val="0"/>
                            <w:autoSpaceDE w:val="0"/>
                            <w:autoSpaceDN w:val="0"/>
                            <w:spacing w:beforeLines="51" w:before="122" w:line="314" w:lineRule="auto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proofErr w:type="spellStart"/>
                          <w:r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Dittrichring</w:t>
                          </w:r>
                          <w:proofErr w:type="spellEnd"/>
                          <w:r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 xml:space="preserve"> 5-7</w:t>
                          </w:r>
                        </w:p>
                        <w:p w:rsidR="00BB43F9" w:rsidRPr="00E66B1A" w:rsidRDefault="00917704" w:rsidP="00917704">
                          <w:pPr>
                            <w:widowControl w:val="0"/>
                            <w:autoSpaceDE w:val="0"/>
                            <w:autoSpaceDN w:val="0"/>
                            <w:spacing w:beforeLines="51" w:before="122" w:line="314" w:lineRule="auto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r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04109 Leipzig</w:t>
                          </w:r>
                        </w:p>
                        <w:p w:rsidR="0034171F" w:rsidRPr="00E66B1A" w:rsidRDefault="0034171F" w:rsidP="00917704">
                          <w:pPr>
                            <w:widowControl w:val="0"/>
                            <w:autoSpaceDE w:val="0"/>
                            <w:autoSpaceDN w:val="0"/>
                            <w:spacing w:beforeLines="51" w:before="122" w:line="314" w:lineRule="auto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r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R0</w:t>
                          </w:r>
                          <w:r w:rsidR="00E66B1A"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10</w:t>
                          </w:r>
                        </w:p>
                        <w:p w:rsidR="00917704" w:rsidRPr="00E66B1A" w:rsidRDefault="00917704" w:rsidP="00F91E65">
                          <w:pPr>
                            <w:widowControl w:val="0"/>
                            <w:autoSpaceDE w:val="0"/>
                            <w:autoSpaceDN w:val="0"/>
                            <w:rPr>
                              <w:b/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</w:p>
                        <w:p w:rsidR="00BB43F9" w:rsidRPr="00E66B1A" w:rsidRDefault="003F7F7B" w:rsidP="00F91E65">
                          <w:pPr>
                            <w:widowControl w:val="0"/>
                            <w:autoSpaceDE w:val="0"/>
                            <w:autoSpaceDN w:val="0"/>
                            <w:rPr>
                              <w:b/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proofErr w:type="spellStart"/>
                          <w:r w:rsidRPr="00E66B1A">
                            <w:rPr>
                              <w:b/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Telefon</w:t>
                          </w:r>
                          <w:proofErr w:type="spellEnd"/>
                        </w:p>
                        <w:p w:rsidR="00BB43F9" w:rsidRPr="00E66B1A" w:rsidRDefault="00F91E65" w:rsidP="00F91E65">
                          <w:pPr>
                            <w:widowControl w:val="0"/>
                            <w:autoSpaceDE w:val="0"/>
                            <w:autoSpaceDN w:val="0"/>
                            <w:spacing w:before="52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r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+49 341 97-</w:t>
                          </w:r>
                          <w:r w:rsidR="00917704" w:rsidRPr="00E66B1A">
                            <w:rPr>
                              <w:lang w:val="it-IT"/>
                            </w:rPr>
                            <w:t xml:space="preserve"> </w:t>
                          </w:r>
                          <w:r w:rsidR="00E66B1A" w:rsidRPr="00E66B1A"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31572</w:t>
                          </w:r>
                        </w:p>
                        <w:p w:rsidR="00BB43F9" w:rsidRPr="00E66B1A" w:rsidRDefault="00BB43F9" w:rsidP="00F91E65">
                          <w:pPr>
                            <w:widowControl w:val="0"/>
                            <w:autoSpaceDE w:val="0"/>
                            <w:autoSpaceDN w:val="0"/>
                            <w:spacing w:before="7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</w:p>
                        <w:p w:rsidR="00BB43F9" w:rsidRPr="00E66B1A" w:rsidRDefault="00BB43F9" w:rsidP="00F91E65">
                          <w:pPr>
                            <w:widowControl w:val="0"/>
                            <w:autoSpaceDE w:val="0"/>
                            <w:autoSpaceDN w:val="0"/>
                            <w:spacing w:before="8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</w:p>
                        <w:p w:rsidR="00BB43F9" w:rsidRPr="00E66B1A" w:rsidRDefault="00716139" w:rsidP="00F91E65">
                          <w:pPr>
                            <w:widowControl w:val="0"/>
                            <w:autoSpaceDE w:val="0"/>
                            <w:autoSpaceDN w:val="0"/>
                            <w:rPr>
                              <w:b/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r w:rsidRPr="00E66B1A">
                            <w:rPr>
                              <w:b/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 xml:space="preserve">E-Mail </w:t>
                          </w:r>
                        </w:p>
                        <w:p w:rsidR="00BB43F9" w:rsidRPr="00E66B1A" w:rsidRDefault="00E66B1A" w:rsidP="00F91E65">
                          <w:pPr>
                            <w:widowControl w:val="0"/>
                            <w:autoSpaceDE w:val="0"/>
                            <w:autoSpaceDN w:val="0"/>
                            <w:spacing w:before="52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  <w:r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  <w:t>mandy.klatt@uni-leipzig.de</w:t>
                          </w:r>
                        </w:p>
                        <w:p w:rsidR="00BB43F9" w:rsidRPr="00E66B1A" w:rsidRDefault="00BB43F9" w:rsidP="00F91E65">
                          <w:pPr>
                            <w:widowControl w:val="0"/>
                            <w:autoSpaceDE w:val="0"/>
                            <w:autoSpaceDN w:val="0"/>
                            <w:spacing w:before="8"/>
                            <w:rPr>
                              <w:color w:val="262A31"/>
                              <w:sz w:val="16"/>
                              <w:szCs w:val="16"/>
                              <w:lang w:val="it-IT" w:eastAsia="en-US"/>
                            </w:rPr>
                          </w:pPr>
                        </w:p>
                        <w:p w:rsidR="00BB43F9" w:rsidRPr="00E66B1A" w:rsidRDefault="00BB43F9">
                          <w:pPr>
                            <w:rPr>
                              <w:color w:val="000000"/>
                              <w:sz w:val="16"/>
                              <w:szCs w:val="16"/>
                              <w:lang w:val="it-IT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68pt;margin-top:170.4pt;width:127.4pt;height:429.3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" filled="f" stroked="f" strokeweight="0">
              <v:textbox inset="0,0,0,0">
                <w:txbxContent>
                  <w:p w:rsidR="00BB43F9" w:rsidRPr="005806DC" w:rsidRDefault="003F7F7B" w:rsidP="00917704">
                    <w:pPr>
                      <w:spacing w:beforeLines="51" w:before="122" w:line="314" w:lineRule="auto"/>
                      <w:rPr>
                        <w:b/>
                        <w:color w:val="262A31"/>
                        <w:sz w:val="16"/>
                        <w:szCs w:val="16"/>
                        <w:lang w:eastAsia="en-US"/>
                      </w:rPr>
                    </w:pPr>
                    <w:r w:rsidRPr="005806DC">
                      <w:rPr>
                        <w:b/>
                        <w:color w:val="262A31"/>
                        <w:sz w:val="16"/>
                        <w:szCs w:val="16"/>
                        <w:lang w:eastAsia="en-US"/>
                      </w:rPr>
                      <w:t>Universität Leipzig</w:t>
                    </w:r>
                  </w:p>
                  <w:p w:rsidR="00917704" w:rsidRPr="00917704" w:rsidRDefault="00917704" w:rsidP="00917704">
                    <w:pPr>
                      <w:widowControl w:val="0"/>
                      <w:autoSpaceDE w:val="0"/>
                      <w:autoSpaceDN w:val="0"/>
                      <w:spacing w:beforeLines="51" w:before="122" w:line="314" w:lineRule="auto"/>
                      <w:rPr>
                        <w:color w:val="262A31"/>
                        <w:sz w:val="16"/>
                        <w:szCs w:val="16"/>
                        <w:lang w:eastAsia="en-US"/>
                      </w:rPr>
                    </w:pPr>
                    <w:r w:rsidRPr="00917704">
                      <w:rPr>
                        <w:color w:val="262A31"/>
                        <w:sz w:val="16"/>
                        <w:szCs w:val="16"/>
                        <w:lang w:eastAsia="en-US"/>
                      </w:rPr>
                      <w:t>Erziehungswissenschaftliche Fakultät</w:t>
                    </w:r>
                  </w:p>
                  <w:p w:rsidR="00917704" w:rsidRPr="00917704" w:rsidRDefault="00E70AD5" w:rsidP="00917704">
                    <w:pPr>
                      <w:widowControl w:val="0"/>
                      <w:autoSpaceDE w:val="0"/>
                      <w:autoSpaceDN w:val="0"/>
                      <w:spacing w:beforeLines="51" w:before="122" w:line="314" w:lineRule="auto"/>
                      <w:rPr>
                        <w:color w:val="262A31"/>
                        <w:sz w:val="16"/>
                        <w:szCs w:val="16"/>
                        <w:lang w:eastAsia="en-US"/>
                      </w:rPr>
                    </w:pPr>
                    <w:r>
                      <w:rPr>
                        <w:color w:val="262A31"/>
                        <w:sz w:val="16"/>
                        <w:szCs w:val="16"/>
                        <w:lang w:eastAsia="en-US"/>
                      </w:rPr>
                      <w:t>Empirische Schul- und Unterrichtsforschung</w:t>
                    </w:r>
                  </w:p>
                  <w:p w:rsidR="00917704" w:rsidRPr="00E66B1A" w:rsidRDefault="00E70AD5" w:rsidP="00917704">
                    <w:pPr>
                      <w:widowControl w:val="0"/>
                      <w:autoSpaceDE w:val="0"/>
                      <w:autoSpaceDN w:val="0"/>
                      <w:spacing w:beforeLines="51" w:before="122" w:line="314" w:lineRule="auto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proofErr w:type="spellStart"/>
                    <w:r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Dittrichring</w:t>
                    </w:r>
                    <w:proofErr w:type="spellEnd"/>
                    <w:r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 xml:space="preserve"> 5-7</w:t>
                    </w:r>
                  </w:p>
                  <w:p w:rsidR="00BB43F9" w:rsidRPr="00E66B1A" w:rsidRDefault="00917704" w:rsidP="00917704">
                    <w:pPr>
                      <w:widowControl w:val="0"/>
                      <w:autoSpaceDE w:val="0"/>
                      <w:autoSpaceDN w:val="0"/>
                      <w:spacing w:beforeLines="51" w:before="122" w:line="314" w:lineRule="auto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r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04109 Leipzig</w:t>
                    </w:r>
                  </w:p>
                  <w:p w:rsidR="0034171F" w:rsidRPr="00E66B1A" w:rsidRDefault="0034171F" w:rsidP="00917704">
                    <w:pPr>
                      <w:widowControl w:val="0"/>
                      <w:autoSpaceDE w:val="0"/>
                      <w:autoSpaceDN w:val="0"/>
                      <w:spacing w:beforeLines="51" w:before="122" w:line="314" w:lineRule="auto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r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R0</w:t>
                    </w:r>
                    <w:r w:rsidR="00E66B1A"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10</w:t>
                    </w:r>
                  </w:p>
                  <w:p w:rsidR="00917704" w:rsidRPr="00E66B1A" w:rsidRDefault="00917704" w:rsidP="00F91E65">
                    <w:pPr>
                      <w:widowControl w:val="0"/>
                      <w:autoSpaceDE w:val="0"/>
                      <w:autoSpaceDN w:val="0"/>
                      <w:rPr>
                        <w:b/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</w:p>
                  <w:p w:rsidR="00BB43F9" w:rsidRPr="00E66B1A" w:rsidRDefault="003F7F7B" w:rsidP="00F91E65">
                    <w:pPr>
                      <w:widowControl w:val="0"/>
                      <w:autoSpaceDE w:val="0"/>
                      <w:autoSpaceDN w:val="0"/>
                      <w:rPr>
                        <w:b/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proofErr w:type="spellStart"/>
                    <w:r w:rsidRPr="00E66B1A">
                      <w:rPr>
                        <w:b/>
                        <w:color w:val="262A31"/>
                        <w:sz w:val="16"/>
                        <w:szCs w:val="16"/>
                        <w:lang w:val="it-IT" w:eastAsia="en-US"/>
                      </w:rPr>
                      <w:t>Telefon</w:t>
                    </w:r>
                    <w:proofErr w:type="spellEnd"/>
                  </w:p>
                  <w:p w:rsidR="00BB43F9" w:rsidRPr="00E66B1A" w:rsidRDefault="00F91E65" w:rsidP="00F91E65">
                    <w:pPr>
                      <w:widowControl w:val="0"/>
                      <w:autoSpaceDE w:val="0"/>
                      <w:autoSpaceDN w:val="0"/>
                      <w:spacing w:before="52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r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+49 341 97-</w:t>
                    </w:r>
                    <w:r w:rsidR="00917704" w:rsidRPr="00E66B1A">
                      <w:rPr>
                        <w:lang w:val="it-IT"/>
                      </w:rPr>
                      <w:t xml:space="preserve"> </w:t>
                    </w:r>
                    <w:r w:rsidR="00E66B1A" w:rsidRPr="00E66B1A"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31572</w:t>
                    </w:r>
                  </w:p>
                  <w:p w:rsidR="00BB43F9" w:rsidRPr="00E66B1A" w:rsidRDefault="00BB43F9" w:rsidP="00F91E65">
                    <w:pPr>
                      <w:widowControl w:val="0"/>
                      <w:autoSpaceDE w:val="0"/>
                      <w:autoSpaceDN w:val="0"/>
                      <w:spacing w:before="7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</w:p>
                  <w:p w:rsidR="00BB43F9" w:rsidRPr="00E66B1A" w:rsidRDefault="00BB43F9" w:rsidP="00F91E65">
                    <w:pPr>
                      <w:widowControl w:val="0"/>
                      <w:autoSpaceDE w:val="0"/>
                      <w:autoSpaceDN w:val="0"/>
                      <w:spacing w:before="8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</w:p>
                  <w:p w:rsidR="00BB43F9" w:rsidRPr="00E66B1A" w:rsidRDefault="00716139" w:rsidP="00F91E65">
                    <w:pPr>
                      <w:widowControl w:val="0"/>
                      <w:autoSpaceDE w:val="0"/>
                      <w:autoSpaceDN w:val="0"/>
                      <w:rPr>
                        <w:b/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r w:rsidRPr="00E66B1A">
                      <w:rPr>
                        <w:b/>
                        <w:color w:val="262A31"/>
                        <w:sz w:val="16"/>
                        <w:szCs w:val="16"/>
                        <w:lang w:val="it-IT" w:eastAsia="en-US"/>
                      </w:rPr>
                      <w:t xml:space="preserve">E-Mail </w:t>
                    </w:r>
                  </w:p>
                  <w:p w:rsidR="00BB43F9" w:rsidRPr="00E66B1A" w:rsidRDefault="00E66B1A" w:rsidP="00F91E65">
                    <w:pPr>
                      <w:widowControl w:val="0"/>
                      <w:autoSpaceDE w:val="0"/>
                      <w:autoSpaceDN w:val="0"/>
                      <w:spacing w:before="52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  <w:r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  <w:t>mandy.klatt@uni-leipzig.de</w:t>
                    </w:r>
                  </w:p>
                  <w:p w:rsidR="00BB43F9" w:rsidRPr="00E66B1A" w:rsidRDefault="00BB43F9" w:rsidP="00F91E65">
                    <w:pPr>
                      <w:widowControl w:val="0"/>
                      <w:autoSpaceDE w:val="0"/>
                      <w:autoSpaceDN w:val="0"/>
                      <w:spacing w:before="8"/>
                      <w:rPr>
                        <w:color w:val="262A31"/>
                        <w:sz w:val="16"/>
                        <w:szCs w:val="16"/>
                        <w:lang w:val="it-IT" w:eastAsia="en-US"/>
                      </w:rPr>
                    </w:pPr>
                  </w:p>
                  <w:p w:rsidR="00BB43F9" w:rsidRPr="00E66B1A" w:rsidRDefault="00BB43F9">
                    <w:pPr>
                      <w:rPr>
                        <w:color w:val="000000"/>
                        <w:sz w:val="16"/>
                        <w:szCs w:val="16"/>
                        <w:lang w:val="it-IT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3662045</wp:posOffset>
              </wp:positionV>
              <wp:extent cx="228600" cy="0"/>
              <wp:effectExtent l="9525" t="13970" r="9525" b="50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28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F3AC0" id="Line 2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8.35pt" to="18pt,2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28600" cy="0"/>
              <wp:effectExtent l="9525" t="13970" r="9525" b="508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28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75064" id="Line 1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8pt,4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D6" w:rsidRDefault="00EE17D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7D6" w:rsidRDefault="00EE17D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C97"/>
    <w:multiLevelType w:val="hybridMultilevel"/>
    <w:tmpl w:val="BE3EDE8A"/>
    <w:lvl w:ilvl="0" w:tplc="47A8766C">
      <w:numFmt w:val="bullet"/>
      <w:lvlText w:val="-"/>
      <w:lvlJc w:val="left"/>
      <w:pPr>
        <w:ind w:left="3200" w:hanging="284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C7989"/>
    <w:multiLevelType w:val="hybridMultilevel"/>
    <w:tmpl w:val="ED683384"/>
    <w:lvl w:ilvl="0" w:tplc="47A8766C">
      <w:numFmt w:val="bullet"/>
      <w:lvlText w:val="-"/>
      <w:lvlJc w:val="left"/>
      <w:pPr>
        <w:ind w:left="3200" w:hanging="2840"/>
      </w:pPr>
      <w:rPr>
        <w:rFonts w:ascii="Times New Roman" w:eastAsia="Times New Roman" w:hAnsi="Times New Roman" w:cs="Times New Roman" w:hint="default"/>
      </w:rPr>
    </w:lvl>
    <w:lvl w:ilvl="1" w:tplc="C616BD5E">
      <w:numFmt w:val="bullet"/>
      <w:lvlText w:val=""/>
      <w:lvlJc w:val="left"/>
      <w:pPr>
        <w:ind w:left="3920" w:hanging="2840"/>
      </w:pPr>
      <w:rPr>
        <w:rFonts w:ascii="Symbol" w:eastAsia="Times New Roman" w:hAnsi="Symbol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138D4"/>
    <w:multiLevelType w:val="hybridMultilevel"/>
    <w:tmpl w:val="9DCAED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5A4"/>
    <w:rsid w:val="00000EA0"/>
    <w:rsid w:val="0005609B"/>
    <w:rsid w:val="00090854"/>
    <w:rsid w:val="000D1543"/>
    <w:rsid w:val="001578D4"/>
    <w:rsid w:val="001871A4"/>
    <w:rsid w:val="001E61A5"/>
    <w:rsid w:val="001E7278"/>
    <w:rsid w:val="001F030F"/>
    <w:rsid w:val="00232262"/>
    <w:rsid w:val="002B7B47"/>
    <w:rsid w:val="002E65A4"/>
    <w:rsid w:val="00311A69"/>
    <w:rsid w:val="003126A5"/>
    <w:rsid w:val="0034171F"/>
    <w:rsid w:val="003C6215"/>
    <w:rsid w:val="003F7F7B"/>
    <w:rsid w:val="004047C8"/>
    <w:rsid w:val="00437253"/>
    <w:rsid w:val="00441705"/>
    <w:rsid w:val="004466AA"/>
    <w:rsid w:val="0047448B"/>
    <w:rsid w:val="004A5A27"/>
    <w:rsid w:val="004C155F"/>
    <w:rsid w:val="0052558B"/>
    <w:rsid w:val="005338F4"/>
    <w:rsid w:val="00550C03"/>
    <w:rsid w:val="00553F79"/>
    <w:rsid w:val="005806DC"/>
    <w:rsid w:val="005A3227"/>
    <w:rsid w:val="005A3597"/>
    <w:rsid w:val="005A3DF4"/>
    <w:rsid w:val="005A6E3C"/>
    <w:rsid w:val="005C0641"/>
    <w:rsid w:val="005C68C9"/>
    <w:rsid w:val="005E028E"/>
    <w:rsid w:val="0063344F"/>
    <w:rsid w:val="006425EA"/>
    <w:rsid w:val="006D5221"/>
    <w:rsid w:val="007045DC"/>
    <w:rsid w:val="00711994"/>
    <w:rsid w:val="00716139"/>
    <w:rsid w:val="00767F9C"/>
    <w:rsid w:val="007F1FBD"/>
    <w:rsid w:val="008009D5"/>
    <w:rsid w:val="00806C45"/>
    <w:rsid w:val="00820797"/>
    <w:rsid w:val="00876460"/>
    <w:rsid w:val="00886DD8"/>
    <w:rsid w:val="00890944"/>
    <w:rsid w:val="008955AC"/>
    <w:rsid w:val="008A7B02"/>
    <w:rsid w:val="008C1313"/>
    <w:rsid w:val="008F0A1A"/>
    <w:rsid w:val="00917704"/>
    <w:rsid w:val="00936532"/>
    <w:rsid w:val="00940213"/>
    <w:rsid w:val="009A142C"/>
    <w:rsid w:val="009D6039"/>
    <w:rsid w:val="00A316CB"/>
    <w:rsid w:val="00A5385B"/>
    <w:rsid w:val="00A55365"/>
    <w:rsid w:val="00A55787"/>
    <w:rsid w:val="00AE2589"/>
    <w:rsid w:val="00B023D1"/>
    <w:rsid w:val="00B14A55"/>
    <w:rsid w:val="00B24B7E"/>
    <w:rsid w:val="00B27958"/>
    <w:rsid w:val="00B85885"/>
    <w:rsid w:val="00B90CC4"/>
    <w:rsid w:val="00BA6C03"/>
    <w:rsid w:val="00BA78C2"/>
    <w:rsid w:val="00BB43F9"/>
    <w:rsid w:val="00BC7F33"/>
    <w:rsid w:val="00BD1568"/>
    <w:rsid w:val="00BD71B1"/>
    <w:rsid w:val="00C27B99"/>
    <w:rsid w:val="00C67211"/>
    <w:rsid w:val="00CB2141"/>
    <w:rsid w:val="00CB7FD2"/>
    <w:rsid w:val="00CC02AD"/>
    <w:rsid w:val="00CC17D0"/>
    <w:rsid w:val="00CF583C"/>
    <w:rsid w:val="00CF60BE"/>
    <w:rsid w:val="00D12CFC"/>
    <w:rsid w:val="00D7393C"/>
    <w:rsid w:val="00D853A1"/>
    <w:rsid w:val="00E66B1A"/>
    <w:rsid w:val="00E70AD5"/>
    <w:rsid w:val="00E77C91"/>
    <w:rsid w:val="00EA02D9"/>
    <w:rsid w:val="00EA07F6"/>
    <w:rsid w:val="00EA0CCA"/>
    <w:rsid w:val="00EB4B2D"/>
    <w:rsid w:val="00EE17D6"/>
    <w:rsid w:val="00F7173B"/>
    <w:rsid w:val="00F91E65"/>
    <w:rsid w:val="00F95C8A"/>
    <w:rsid w:val="00F97808"/>
    <w:rsid w:val="00F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65F9CB"/>
  <w15:docId w15:val="{14A63327-F9B1-4561-9B65-5E0B7B9C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12CFC"/>
  </w:style>
  <w:style w:type="paragraph" w:styleId="berschrift1">
    <w:name w:val="heading 1"/>
    <w:basedOn w:val="Standard"/>
    <w:next w:val="Standard"/>
    <w:qFormat/>
    <w:rsid w:val="00D12CFC"/>
    <w:pPr>
      <w:keepNext/>
      <w:outlineLvl w:val="0"/>
    </w:pPr>
    <w:rPr>
      <w:b/>
      <w:bCs/>
      <w:vanish/>
    </w:rPr>
  </w:style>
  <w:style w:type="paragraph" w:styleId="berschrift2">
    <w:name w:val="heading 2"/>
    <w:basedOn w:val="Standard"/>
    <w:next w:val="Standard"/>
    <w:qFormat/>
    <w:rsid w:val="00D12CFC"/>
    <w:pPr>
      <w:keepNext/>
      <w:outlineLvl w:val="1"/>
    </w:pPr>
    <w:rPr>
      <w:vanish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12"/>
      <w:szCs w:val="12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  <w:rPr>
      <w:sz w:val="12"/>
      <w:szCs w:val="12"/>
    </w:rPr>
  </w:style>
  <w:style w:type="character" w:styleId="Seitenzahl">
    <w:name w:val="page number"/>
    <w:basedOn w:val="Absatz-Standardschriftart"/>
    <w:semiHidden/>
  </w:style>
  <w:style w:type="paragraph" w:customStyle="1" w:styleId="Einrichtung1">
    <w:name w:val="Einrichtung1"/>
    <w:basedOn w:val="Standard"/>
    <w:pPr>
      <w:ind w:left="113" w:right="113"/>
    </w:pPr>
    <w:rPr>
      <w:sz w:val="16"/>
      <w:szCs w:val="16"/>
    </w:rPr>
  </w:style>
  <w:style w:type="paragraph" w:customStyle="1" w:styleId="Einrichtung2">
    <w:name w:val="Einrichtung2"/>
    <w:basedOn w:val="Einrichtung1"/>
    <w:rPr>
      <w:b/>
      <w:bCs/>
      <w:sz w:val="20"/>
      <w:szCs w:val="20"/>
    </w:rPr>
  </w:style>
  <w:style w:type="character" w:styleId="Fett">
    <w:name w:val="Strong"/>
    <w:qFormat/>
    <w:rsid w:val="00D12CFC"/>
    <w:rPr>
      <w:rFonts w:ascii="Times New Roman" w:hAnsi="Times New Roman"/>
      <w:b/>
      <w:bCs/>
      <w:sz w:val="20"/>
    </w:rPr>
  </w:style>
  <w:style w:type="character" w:styleId="Hyperlink">
    <w:name w:val="Hyperlink"/>
    <w:uiPriority w:val="99"/>
    <w:unhideWhenUsed/>
    <w:rsid w:val="00F91E65"/>
    <w:rPr>
      <w:color w:val="0563C1"/>
      <w:u w:val="single"/>
    </w:rPr>
  </w:style>
  <w:style w:type="character" w:styleId="Platzhaltertext">
    <w:name w:val="Placeholder Text"/>
    <w:uiPriority w:val="99"/>
    <w:semiHidden/>
    <w:rsid w:val="00EE17D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4B7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4B7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3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ttleber\Nextcloud\4%20Verwaltung\Briefvorlage_ohne_Platzhalter_ohne_Makro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DA2CB-EADD-4AB4-A665-41D1081DF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Briefvorlage_ohne_Platzhalter_ohne_Makro</Template>
  <TotalTime>0</TotalTime>
  <Pages>1</Pages>
  <Words>196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 intern</vt:lpstr>
    </vt:vector>
  </TitlesOfParts>
  <Company>Universität Leipzig</Company>
  <LinksUpToDate>false</LinksUpToDate>
  <CharactersWithSpaces>1430</CharactersWithSpaces>
  <SharedDoc>false</SharedDoc>
  <HLinks>
    <vt:vector size="12" baseType="variant">
      <vt:variant>
        <vt:i4>6553636</vt:i4>
      </vt:variant>
      <vt:variant>
        <vt:i4>15</vt:i4>
      </vt:variant>
      <vt:variant>
        <vt:i4>0</vt:i4>
      </vt:variant>
      <vt:variant>
        <vt:i4>5</vt:i4>
      </vt:variant>
      <vt:variant>
        <vt:lpwstr>http://www.uni-leipzig.de/</vt:lpwstr>
      </vt:variant>
      <vt:variant>
        <vt:lpwstr/>
      </vt:variant>
      <vt:variant>
        <vt:i4>6553636</vt:i4>
      </vt:variant>
      <vt:variant>
        <vt:i4>12</vt:i4>
      </vt:variant>
      <vt:variant>
        <vt:i4>0</vt:i4>
      </vt:variant>
      <vt:variant>
        <vt:i4>5</vt:i4>
      </vt:variant>
      <vt:variant>
        <vt:lpwstr>http://www.uni-leipzig.de/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 intern</dc:title>
  <dc:creator>Gottlebe</dc:creator>
  <cp:lastModifiedBy>Klatt, Mandy</cp:lastModifiedBy>
  <cp:revision>6</cp:revision>
  <cp:lastPrinted>2019-01-23T09:07:00Z</cp:lastPrinted>
  <dcterms:created xsi:type="dcterms:W3CDTF">2020-07-06T10:21:00Z</dcterms:created>
  <dcterms:modified xsi:type="dcterms:W3CDTF">2020-07-21T13:04:00Z</dcterms:modified>
</cp:coreProperties>
</file>